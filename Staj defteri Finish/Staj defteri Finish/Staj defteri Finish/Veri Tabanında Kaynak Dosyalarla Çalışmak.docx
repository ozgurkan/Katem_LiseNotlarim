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886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27"/>
        <w:gridCol w:w="199"/>
        <w:gridCol w:w="283"/>
        <w:gridCol w:w="1418"/>
        <w:gridCol w:w="283"/>
        <w:gridCol w:w="184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709"/>
        <w:gridCol w:w="992"/>
      </w:tblGrid>
      <w:tr w:rsidR="001A5917" w:rsidRPr="00A9032D">
        <w:trPr>
          <w:trHeight w:val="519"/>
        </w:trPr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sz w:val="24"/>
                <w:szCs w:val="24"/>
                <w:highlight w:val="lightGray"/>
              </w:rPr>
              <w:t>İŞİN ADI</w:t>
            </w:r>
          </w:p>
        </w:tc>
        <w:tc>
          <w:tcPr>
            <w:tcW w:w="53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28"/>
                <w:szCs w:val="28"/>
              </w:rPr>
              <w:t xml:space="preserve">Veri Tabanında </w:t>
            </w:r>
            <w:r>
              <w:rPr>
                <w:b/>
                <w:bCs/>
                <w:sz w:val="28"/>
                <w:szCs w:val="28"/>
              </w:rPr>
              <w:t>Kaynak Dosyalarla Çalışmak</w:t>
            </w:r>
          </w:p>
        </w:tc>
        <w:tc>
          <w:tcPr>
            <w:tcW w:w="25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highlight w:val="lightGray"/>
              </w:rPr>
              <w:t>İŞİN RESİM</w:t>
            </w:r>
            <w:r w:rsidRPr="00A9032D">
              <w:rPr>
                <w:b/>
                <w:bCs/>
              </w:rPr>
              <w:t xml:space="preserve">                    </w:t>
            </w:r>
            <w:r w:rsidRPr="00A9032D">
              <w:rPr>
                <w:b/>
                <w:bCs/>
                <w:highlight w:val="lightGray"/>
              </w:rPr>
              <w:t>NUMARAS I</w:t>
            </w:r>
            <w:r w:rsidRPr="00A9032D">
              <w:rPr>
                <w:b/>
                <w:bCs/>
              </w:rPr>
              <w:t xml:space="preserve">             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1A5917" w:rsidRPr="00A9032D">
        <w:trPr>
          <w:trHeight w:val="7869"/>
        </w:trPr>
        <w:tc>
          <w:tcPr>
            <w:tcW w:w="10881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Default="001A5917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PROJE-RESİM/RAPOR</w:t>
            </w:r>
          </w:p>
          <w:p w:rsidR="001A5917" w:rsidRDefault="001A5917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:rsidR="001A5917" w:rsidRDefault="001A5917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:rsidR="001A5917" w:rsidRPr="00C64F4E" w:rsidRDefault="001A5917" w:rsidP="00C64F4E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  <w:lang w:eastAsia="tr-TR"/>
              </w:rPr>
            </w:pPr>
            <w:r w:rsidRPr="00C64F4E">
              <w:rPr>
                <w:b/>
                <w:bCs/>
                <w:sz w:val="36"/>
                <w:szCs w:val="36"/>
              </w:rPr>
              <w:t xml:space="preserve">     Yapılacak iş Microsoft Access programına Not Defteri’nden bilgi almak. Yani Not Defterindeki bilgileri Access’e çekmek.</w:t>
            </w:r>
            <w:r w:rsidRPr="00C64F4E">
              <w:rPr>
                <w:b/>
                <w:bCs/>
                <w:sz w:val="36"/>
                <w:szCs w:val="36"/>
                <w:lang w:eastAsia="tr-TR"/>
              </w:rPr>
              <w:t xml:space="preserve"> Not defteri ile hazırladığımız örnek dosyanın ismine örneğin “Access.txt” olarak kaydedip Microsoft Access programı</w:t>
            </w:r>
          </w:p>
          <w:p w:rsidR="001A5917" w:rsidRPr="00C64F4E" w:rsidRDefault="001A5917" w:rsidP="00C64F4E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  <w:lang w:eastAsia="tr-TR"/>
              </w:rPr>
            </w:pPr>
            <w:r w:rsidRPr="00C64F4E">
              <w:rPr>
                <w:b/>
                <w:bCs/>
                <w:sz w:val="36"/>
                <w:szCs w:val="36"/>
                <w:lang w:eastAsia="tr-TR"/>
              </w:rPr>
              <w:t>Açtık.</w:t>
            </w:r>
          </w:p>
          <w:p w:rsidR="001A5917" w:rsidRPr="00C64F4E" w:rsidRDefault="001A5917" w:rsidP="00C64F4E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  <w:lang w:eastAsia="tr-TR"/>
              </w:rPr>
            </w:pPr>
            <w:r w:rsidRPr="00C64F4E">
              <w:rPr>
                <w:b/>
                <w:bCs/>
                <w:sz w:val="36"/>
                <w:szCs w:val="36"/>
                <w:lang w:eastAsia="tr-TR"/>
              </w:rPr>
              <w:t>Access’te bir veri tabanı dosyası açık iken, “Dosya-Dış Veri Al- Al” komutunu</w:t>
            </w:r>
          </w:p>
          <w:p w:rsidR="001A5917" w:rsidRPr="00C64F4E" w:rsidRDefault="001A5917" w:rsidP="00C64F4E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  <w:lang w:eastAsia="tr-TR"/>
              </w:rPr>
            </w:pPr>
            <w:r w:rsidRPr="00C64F4E">
              <w:rPr>
                <w:b/>
                <w:bCs/>
                <w:sz w:val="36"/>
                <w:szCs w:val="36"/>
                <w:lang w:eastAsia="tr-TR"/>
              </w:rPr>
              <w:t xml:space="preserve">Verdikten sonra Microsoft Access işlemleri daha kolay yapabilmemiz için bir sihirbaz penceresi açtı. </w:t>
            </w:r>
          </w:p>
          <w:p w:rsidR="001A5917" w:rsidRPr="00C64F4E" w:rsidRDefault="001A5917" w:rsidP="00C64F4E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  <w:lang w:eastAsia="tr-TR"/>
              </w:rPr>
            </w:pPr>
          </w:p>
          <w:p w:rsidR="001A5917" w:rsidRPr="00C64F4E" w:rsidRDefault="001A5917" w:rsidP="00C64F4E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  <w:lang w:eastAsia="tr-TR"/>
              </w:rPr>
            </w:pPr>
            <w:r w:rsidRPr="00C64F4E">
              <w:rPr>
                <w:b/>
                <w:bCs/>
                <w:sz w:val="36"/>
                <w:szCs w:val="36"/>
                <w:lang w:eastAsia="tr-TR"/>
              </w:rPr>
              <w:t>Uygun alanlar düzelttikten sonra sihirbazdan çıkıp bilgilerin veri tabanımıza geldiğini kontrol edip kaydedilip çıkıldı.</w:t>
            </w:r>
          </w:p>
          <w:p w:rsidR="001A5917" w:rsidRPr="00C64F4E" w:rsidRDefault="001A5917" w:rsidP="00C64F4E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  <w:lang w:eastAsia="tr-TR"/>
              </w:rPr>
            </w:pPr>
          </w:p>
          <w:p w:rsidR="001A5917" w:rsidRPr="00C64F4E" w:rsidRDefault="001A5917" w:rsidP="00C64F4E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  <w:p w:rsidR="001A5917" w:rsidRPr="00C64F4E" w:rsidRDefault="001A5917" w:rsidP="00A9032D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 w:rsidRPr="00C64F4E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A5917" w:rsidRPr="00A9032D">
        <w:trPr>
          <w:trHeight w:val="529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highlight w:val="lightGray"/>
              </w:rPr>
              <w:t>İŞE BAŞLAMA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highlight w:val="lightGray"/>
              </w:rPr>
              <w:t>İŞİ BİTİRME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7654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highlight w:val="lightGray"/>
              </w:rPr>
              <w:t xml:space="preserve">                                           DEĞERLENDİRME</w:t>
            </w:r>
          </w:p>
        </w:tc>
      </w:tr>
      <w:tr w:rsidR="001A5917" w:rsidRPr="00A9032D">
        <w:trPr>
          <w:trHeight w:val="1515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9032D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6"/>
                <w:szCs w:val="16"/>
              </w:rPr>
              <w:t>SAATİ:……………..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9032D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6"/>
                <w:szCs w:val="16"/>
              </w:rPr>
              <w:t>SAATİ:……………..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DEĞERLENDİRMEYE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9032D">
              <w:rPr>
                <w:b/>
                <w:bCs/>
                <w:sz w:val="18"/>
                <w:szCs w:val="18"/>
              </w:rPr>
              <w:t>ESAS KRİTERLER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TAKDİR EDİLEN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TOPLAM PUAN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1A5917" w:rsidRPr="00A9032D">
        <w:trPr>
          <w:trHeight w:val="656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9032D">
              <w:rPr>
                <w:b/>
                <w:bCs/>
                <w:sz w:val="20"/>
                <w:szCs w:val="20"/>
              </w:rPr>
              <w:t>VERİLEN SÜRE: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20"/>
                <w:szCs w:val="20"/>
              </w:rPr>
              <w:t>SAATİ:…………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KULLANILAN SÜRE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6"/>
                <w:szCs w:val="16"/>
              </w:rPr>
              <w:t>………….. SAAT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DEĞERLENDİRME TAM  PUAN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RAKAM İLE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8"/>
                <w:szCs w:val="18"/>
              </w:rPr>
              <w:t>NOT İLE</w:t>
            </w:r>
          </w:p>
        </w:tc>
      </w:tr>
      <w:tr w:rsidR="001A5917" w:rsidRPr="00A9032D">
        <w:trPr>
          <w:trHeight w:val="525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………DAKİKA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…………DAKİKA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İŞE VERİLEN PUAN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1A5917" w:rsidRPr="00A9032D">
        <w:trPr>
          <w:trHeight w:val="1084"/>
        </w:trPr>
        <w:tc>
          <w:tcPr>
            <w:tcW w:w="32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ÖĞRENCİNİN;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ADI SOYADI: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iMZASI</w:t>
            </w:r>
          </w:p>
        </w:tc>
        <w:tc>
          <w:tcPr>
            <w:tcW w:w="467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USTA ÖĞRETİCİ/USTA EĞİTİCİ PERSONELİN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ADI SOYADI: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İMZASI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97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KORDİNATÖR ÖĞRETMENİN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ADI SOYADI: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İMZASI</w:t>
            </w: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1A5917" w:rsidRPr="00A9032D">
        <w:trPr>
          <w:trHeight w:val="3030"/>
        </w:trPr>
        <w:tc>
          <w:tcPr>
            <w:tcW w:w="1088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  <w:p w:rsidR="001A5917" w:rsidRPr="00A9032D" w:rsidRDefault="001A5917" w:rsidP="00A9032D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1A5917" w:rsidRPr="00812348" w:rsidRDefault="001A5917" w:rsidP="00826C48">
      <w:pPr>
        <w:rPr>
          <w:b/>
          <w:bCs/>
        </w:rPr>
      </w:pPr>
    </w:p>
    <w:sectPr w:rsidR="001A5917" w:rsidRPr="00812348" w:rsidSect="0033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C48"/>
    <w:rsid w:val="00024B85"/>
    <w:rsid w:val="001A5917"/>
    <w:rsid w:val="001F01F8"/>
    <w:rsid w:val="00332F73"/>
    <w:rsid w:val="00357F03"/>
    <w:rsid w:val="00373FAF"/>
    <w:rsid w:val="004E0818"/>
    <w:rsid w:val="00566372"/>
    <w:rsid w:val="00812348"/>
    <w:rsid w:val="00826C48"/>
    <w:rsid w:val="009475B8"/>
    <w:rsid w:val="00A9032D"/>
    <w:rsid w:val="00AF1FFA"/>
    <w:rsid w:val="00BE35B3"/>
    <w:rsid w:val="00C64F4E"/>
    <w:rsid w:val="00CB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73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26C4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2</Pages>
  <Words>180</Words>
  <Characters>1026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İŞİN ADI</dc:title>
  <dc:subject/>
  <dc:creator>Gökhan</dc:creator>
  <cp:keywords/>
  <dc:description/>
  <cp:lastModifiedBy>Oğuzhan</cp:lastModifiedBy>
  <cp:revision>2</cp:revision>
  <dcterms:created xsi:type="dcterms:W3CDTF">2010-05-22T10:16:00Z</dcterms:created>
  <dcterms:modified xsi:type="dcterms:W3CDTF">2010-05-22T10:17:00Z</dcterms:modified>
</cp:coreProperties>
</file>