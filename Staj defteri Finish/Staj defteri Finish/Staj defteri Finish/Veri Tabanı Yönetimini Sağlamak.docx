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886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5F542C" w:rsidRPr="0074627F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sz w:val="24"/>
                <w:szCs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867721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 xml:space="preserve">Veri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Tabanı Yönetimini Sağlamak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highlight w:val="lightGray"/>
              </w:rPr>
              <w:t>İŞİN RESİM</w:t>
            </w:r>
            <w:r w:rsidRPr="0074627F">
              <w:rPr>
                <w:b/>
                <w:bCs/>
              </w:rPr>
              <w:t xml:space="preserve">                    </w:t>
            </w:r>
            <w:r w:rsidRPr="0074627F">
              <w:rPr>
                <w:b/>
                <w:bCs/>
                <w:highlight w:val="lightGray"/>
              </w:rPr>
              <w:t>NUMARAS I</w:t>
            </w:r>
            <w:r w:rsidRPr="0074627F">
              <w:rPr>
                <w:b/>
                <w:bCs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5F542C" w:rsidRPr="0074627F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Default="005F542C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PROJE-RESİM/RAPOR</w:t>
            </w:r>
          </w:p>
          <w:p w:rsidR="005F542C" w:rsidRDefault="005F542C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5F542C" w:rsidRPr="00CF59E0" w:rsidRDefault="005F542C" w:rsidP="00907B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</w:pP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Veri yönetimi, de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ğ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i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ş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ik kaynaklardan elde edilen bilgilerin toplanabilmesi, güncelle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ş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tirilebilmesi, ayr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ış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t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r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labilmesi, bir araya getirilebilmesi ve sonuç olarak de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ğ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erlendirilebilmesidir.</w:t>
            </w:r>
          </w:p>
          <w:p w:rsidR="005F542C" w:rsidRPr="00CF59E0" w:rsidRDefault="005F542C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</w:pP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SQL Server’da veri al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p verme i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ş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lemleri SQL Server Import and Export Wizard ile yap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lmaktad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r. Bu veri al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ış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veri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ş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i Access, Excel, virgülle bölünmü</w:t>
            </w:r>
            <w:r w:rsidRPr="00CF59E0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 xml:space="preserve">ş </w:t>
            </w:r>
            <w:r w:rsidRPr="00CF59E0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 xml:space="preserve">text dosya vb. kaynaklarla yapabidiğimizi biliyorduk.Bizim yapcağımız iş Excel 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program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n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 xml:space="preserve">ı 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açarak 2 sütununa  bilgileri girip SQL programına taşımak.</w:t>
            </w:r>
            <w:r w:rsidRPr="00CF59E0">
              <w:rPr>
                <w:rFonts w:ascii="Times New Roman" w:hAnsi="Times New Roman" w:cs="Times New Roman"/>
                <w:b/>
                <w:bCs/>
                <w:lang w:eastAsia="tr-TR"/>
              </w:rPr>
              <w:t xml:space="preserve"> 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Çal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ış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t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ığı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n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z veritaban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 xml:space="preserve">ı 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üzerinde fareyle sa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 xml:space="preserve">ğ 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t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klayarak aç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lan menüden Task komutuyla Import Data komutu verdik. Import Data komutunu t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klad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ığı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n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zda ekrana SQL Server Import and Export Wizard geldi.ondan sonra Choose a Data Source</w:t>
            </w:r>
          </w:p>
          <w:p w:rsidR="005F542C" w:rsidRPr="00CF59E0" w:rsidRDefault="005F542C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</w:pP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penceresi ekrana geldi. Excel’den veri al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naca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 xml:space="preserve">ğı 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için Data Source aç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l</w:t>
            </w:r>
            <w:r w:rsidRPr="00CF59E0">
              <w:rPr>
                <w:rFonts w:ascii="TimesNewRoman" w:hAnsi="TimesNewRoman" w:cs="TimesNewRoman"/>
                <w:b/>
                <w:bCs/>
                <w:sz w:val="36"/>
                <w:szCs w:val="36"/>
                <w:lang w:eastAsia="tr-TR"/>
              </w:rPr>
              <w:t>ı</w:t>
            </w:r>
            <w:r w:rsidRPr="00CF59E0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r liste kutusundan Microsoft Excel’i seçtik.Ve bilgileri aktardık.</w:t>
            </w:r>
          </w:p>
          <w:p w:rsidR="005F542C" w:rsidRPr="00CF59E0" w:rsidRDefault="005F542C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</w:pPr>
          </w:p>
          <w:p w:rsidR="005F542C" w:rsidRPr="00907B87" w:rsidRDefault="005F542C" w:rsidP="00C3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eastAsia="tr-TR"/>
              </w:rPr>
            </w:pPr>
          </w:p>
        </w:tc>
      </w:tr>
      <w:tr w:rsidR="005F542C" w:rsidRPr="0074627F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>İŞE BAŞLAMA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>İŞİ BİTİRME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 xml:space="preserve">                                           DEĞERLENDİRME</w:t>
            </w:r>
          </w:p>
        </w:tc>
      </w:tr>
      <w:tr w:rsidR="005F542C" w:rsidRPr="0074627F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74627F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SAATİ:……………..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74627F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SAATİ:……………..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DEĞERLENDİRMEYE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4627F">
              <w:rPr>
                <w:b/>
                <w:bCs/>
                <w:sz w:val="18"/>
                <w:szCs w:val="18"/>
              </w:rPr>
              <w:t>ESAS KRİTERLER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TAKDİR EDİLEN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TOPLAM PUAN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5F542C" w:rsidRPr="0074627F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4627F">
              <w:rPr>
                <w:b/>
                <w:bCs/>
                <w:sz w:val="20"/>
                <w:szCs w:val="20"/>
              </w:rPr>
              <w:t>VERİLEN SÜRE: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20"/>
                <w:szCs w:val="20"/>
              </w:rPr>
              <w:t>SAATİ:…………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KULLANILAN SÜRE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…………..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DEĞERLENDİRME TAM  PUAN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RAKAM İLE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8"/>
                <w:szCs w:val="18"/>
              </w:rPr>
              <w:t>NOT İLE</w:t>
            </w:r>
          </w:p>
        </w:tc>
      </w:tr>
      <w:tr w:rsidR="005F542C" w:rsidRPr="0074627F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………DAKİKA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…………DAKİKA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5F542C" w:rsidRPr="0074627F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ÖĞRENCİNİN;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iMZASI</w:t>
            </w:r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USTA ÖĞRETİCİ/USTA EĞİTİCİ PERSONELİN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İMZASI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KORDİNATÖR ÖĞRETMENİN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İMZASI</w:t>
            </w: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5F542C" w:rsidRPr="0074627F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  <w:p w:rsidR="005F542C" w:rsidRPr="0074627F" w:rsidRDefault="005F542C" w:rsidP="0074627F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5F542C" w:rsidRPr="00812348" w:rsidRDefault="005F542C" w:rsidP="00826C48">
      <w:pPr>
        <w:rPr>
          <w:b/>
          <w:bCs/>
        </w:rPr>
      </w:pPr>
    </w:p>
    <w:sectPr w:rsidR="005F542C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imesNewRoman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C48"/>
    <w:rsid w:val="00024B85"/>
    <w:rsid w:val="00332F73"/>
    <w:rsid w:val="00566372"/>
    <w:rsid w:val="005F542C"/>
    <w:rsid w:val="006854AD"/>
    <w:rsid w:val="0074627F"/>
    <w:rsid w:val="00812348"/>
    <w:rsid w:val="00826C48"/>
    <w:rsid w:val="00867721"/>
    <w:rsid w:val="00907B87"/>
    <w:rsid w:val="009475B8"/>
    <w:rsid w:val="00AF1FFA"/>
    <w:rsid w:val="00C31E34"/>
    <w:rsid w:val="00C459D6"/>
    <w:rsid w:val="00CB183F"/>
    <w:rsid w:val="00CF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6C4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222</Words>
  <Characters>1272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İŞİN ADI</dc:title>
  <dc:subject/>
  <dc:creator>Gökhan</dc:creator>
  <cp:keywords/>
  <dc:description/>
  <cp:lastModifiedBy>Oğuzhan</cp:lastModifiedBy>
  <cp:revision>2</cp:revision>
  <dcterms:created xsi:type="dcterms:W3CDTF">2010-05-23T17:41:00Z</dcterms:created>
  <dcterms:modified xsi:type="dcterms:W3CDTF">2010-05-23T17:41:00Z</dcterms:modified>
</cp:coreProperties>
</file>