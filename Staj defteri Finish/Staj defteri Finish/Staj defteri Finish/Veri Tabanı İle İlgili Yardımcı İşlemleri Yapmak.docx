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886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9A2473" w:rsidRPr="0074627F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sz w:val="24"/>
                <w:szCs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867721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 xml:space="preserve">Veri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Tabanı İle İlgili Yardımcı İşlemleri Yapmak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highlight w:val="lightGray"/>
              </w:rPr>
              <w:t>İŞİN RESİM</w:t>
            </w:r>
            <w:r w:rsidRPr="0074627F">
              <w:rPr>
                <w:b/>
                <w:bCs/>
              </w:rPr>
              <w:t xml:space="preserve">                    </w:t>
            </w:r>
            <w:r w:rsidRPr="0074627F">
              <w:rPr>
                <w:b/>
                <w:bCs/>
                <w:highlight w:val="lightGray"/>
              </w:rPr>
              <w:t>NUMARAS I</w:t>
            </w:r>
            <w:r w:rsidRPr="0074627F">
              <w:rPr>
                <w:b/>
                <w:bCs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9A2473" w:rsidRPr="0074627F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Default="009A2473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PROJE-RESİM/RAPOR</w:t>
            </w:r>
          </w:p>
          <w:p w:rsidR="009A2473" w:rsidRDefault="009A2473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9A2473" w:rsidRPr="002C2C08" w:rsidRDefault="009A2473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  <w:lang w:eastAsia="tr-TR"/>
              </w:rPr>
            </w:pPr>
            <w:r w:rsidRPr="002C2C08">
              <w:rPr>
                <w:rFonts w:ascii="Times New Roman" w:hAnsi="Times New Roman" w:cs="Times New Roman"/>
                <w:b/>
                <w:bCs/>
                <w:sz w:val="44"/>
                <w:szCs w:val="44"/>
                <w:lang w:eastAsia="tr-TR"/>
              </w:rPr>
              <w:t>Yapılacak olan iş SQL Server adlı programda karşımıza çıkan hataların hepsinin bir çıktısını almaktı.</w:t>
            </w:r>
          </w:p>
          <w:p w:rsidR="009A2473" w:rsidRPr="002C2C08" w:rsidRDefault="009A2473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  <w:lang w:eastAsia="tr-TR"/>
              </w:rPr>
            </w:pPr>
          </w:p>
          <w:p w:rsidR="009A2473" w:rsidRPr="002C2C08" w:rsidRDefault="009A2473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  <w:lang w:eastAsia="tr-TR"/>
              </w:rPr>
            </w:pPr>
            <w:r w:rsidRPr="002C2C08">
              <w:rPr>
                <w:rFonts w:ascii="Times New Roman" w:hAnsi="Times New Roman" w:cs="Times New Roman"/>
                <w:b/>
                <w:bCs/>
                <w:sz w:val="44"/>
                <w:szCs w:val="44"/>
                <w:lang w:eastAsia="tr-TR"/>
              </w:rPr>
              <w:t>SQL Server programını açıp “ SELECT * FROM sys.messages  “ komutu verip bütün hataları listeledi çıkan hataları kopyalayıp Microsoft Word programına yapıştırıp düzenledikten sonra yazıcıdan çıktısını aldım.</w:t>
            </w:r>
          </w:p>
          <w:p w:rsidR="009A2473" w:rsidRPr="002C2C08" w:rsidRDefault="009A2473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  <w:lang w:eastAsia="tr-TR"/>
              </w:rPr>
            </w:pPr>
          </w:p>
          <w:p w:rsidR="009A2473" w:rsidRPr="00907B87" w:rsidRDefault="009A2473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eastAsia="tr-TR"/>
              </w:rPr>
            </w:pPr>
          </w:p>
        </w:tc>
      </w:tr>
      <w:tr w:rsidR="009A2473" w:rsidRPr="0074627F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>İŞE BAŞLAMA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>İŞİ BİTİRME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 xml:space="preserve">                                           DEĞERLENDİRME</w:t>
            </w:r>
          </w:p>
        </w:tc>
      </w:tr>
      <w:tr w:rsidR="009A2473" w:rsidRPr="0074627F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74627F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SAATİ:……………..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74627F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SAATİ:……………..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DEĞERLENDİRMEYE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4627F">
              <w:rPr>
                <w:b/>
                <w:bCs/>
                <w:sz w:val="18"/>
                <w:szCs w:val="18"/>
              </w:rPr>
              <w:t>ESAS KRİTERLER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TAKDİR EDİLEN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TOPLAM PUAN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9A2473" w:rsidRPr="0074627F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4627F">
              <w:rPr>
                <w:b/>
                <w:bCs/>
                <w:sz w:val="20"/>
                <w:szCs w:val="20"/>
              </w:rPr>
              <w:t>VERİLEN SÜRE: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20"/>
                <w:szCs w:val="20"/>
              </w:rPr>
              <w:t>SAATİ:…………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KULLANILAN SÜRE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…………..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DEĞERLENDİRME TAM  PUAN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RAKAM İLE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8"/>
                <w:szCs w:val="18"/>
              </w:rPr>
              <w:t>NOT İLE</w:t>
            </w:r>
          </w:p>
        </w:tc>
      </w:tr>
      <w:tr w:rsidR="009A2473" w:rsidRPr="0074627F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………DAKİKA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…………DAKİKA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9A2473" w:rsidRPr="0074627F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ÖĞRENCİNİN;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iMZASI</w:t>
            </w:r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USTA ÖĞRETİCİ/USTA EĞİTİCİ PERSONELİN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İMZASI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KORDİNATÖR ÖĞRETMENİN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İMZASI</w:t>
            </w: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9A2473" w:rsidRPr="0074627F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  <w:p w:rsidR="009A2473" w:rsidRPr="0074627F" w:rsidRDefault="009A2473" w:rsidP="0074627F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9A2473" w:rsidRPr="00812348" w:rsidRDefault="009A2473" w:rsidP="00826C48">
      <w:pPr>
        <w:rPr>
          <w:b/>
          <w:bCs/>
        </w:rPr>
      </w:pPr>
    </w:p>
    <w:sectPr w:rsidR="009A2473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C48"/>
    <w:rsid w:val="00024B85"/>
    <w:rsid w:val="002C2C08"/>
    <w:rsid w:val="00332F73"/>
    <w:rsid w:val="00566372"/>
    <w:rsid w:val="006854AD"/>
    <w:rsid w:val="0074627F"/>
    <w:rsid w:val="00812348"/>
    <w:rsid w:val="00826C48"/>
    <w:rsid w:val="00867721"/>
    <w:rsid w:val="00907B87"/>
    <w:rsid w:val="009475B8"/>
    <w:rsid w:val="009A2473"/>
    <w:rsid w:val="00AF1FFA"/>
    <w:rsid w:val="00C31E34"/>
    <w:rsid w:val="00C459D6"/>
    <w:rsid w:val="00CB183F"/>
    <w:rsid w:val="00CF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6C4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144</Words>
  <Characters>825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İŞİN ADI</dc:title>
  <dc:subject/>
  <dc:creator>Gökhan</dc:creator>
  <cp:keywords/>
  <dc:description/>
  <cp:lastModifiedBy>Oğuzhan</cp:lastModifiedBy>
  <cp:revision>2</cp:revision>
  <dcterms:created xsi:type="dcterms:W3CDTF">2010-05-23T17:56:00Z</dcterms:created>
  <dcterms:modified xsi:type="dcterms:W3CDTF">2010-05-23T17:56:00Z</dcterms:modified>
</cp:coreProperties>
</file>