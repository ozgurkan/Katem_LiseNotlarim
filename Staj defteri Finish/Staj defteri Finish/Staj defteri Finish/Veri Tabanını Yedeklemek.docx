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XSpec="center" w:tblpY="886"/>
        <w:tblW w:w="108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27"/>
        <w:gridCol w:w="199"/>
        <w:gridCol w:w="283"/>
        <w:gridCol w:w="1418"/>
        <w:gridCol w:w="283"/>
        <w:gridCol w:w="1843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709"/>
        <w:gridCol w:w="992"/>
      </w:tblGrid>
      <w:tr w:rsidR="00BE549D" w:rsidRPr="00A9032D">
        <w:trPr>
          <w:trHeight w:val="519"/>
        </w:trPr>
        <w:tc>
          <w:tcPr>
            <w:tcW w:w="13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E549D" w:rsidRPr="00A9032D" w:rsidRDefault="00BE549D" w:rsidP="00A9032D">
            <w:pPr>
              <w:spacing w:after="0" w:line="240" w:lineRule="auto"/>
              <w:rPr>
                <w:b/>
                <w:bCs/>
                <w:highlight w:val="lightGray"/>
              </w:rPr>
            </w:pPr>
            <w:r w:rsidRPr="00A9032D">
              <w:rPr>
                <w:b/>
                <w:bCs/>
                <w:sz w:val="24"/>
                <w:szCs w:val="24"/>
                <w:highlight w:val="lightGray"/>
              </w:rPr>
              <w:t>İŞİN ADI</w:t>
            </w:r>
          </w:p>
        </w:tc>
        <w:tc>
          <w:tcPr>
            <w:tcW w:w="5302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  <w:sz w:val="28"/>
                <w:szCs w:val="28"/>
              </w:rPr>
              <w:t>Veri Tabanı</w:t>
            </w:r>
            <w:r>
              <w:rPr>
                <w:b/>
                <w:bCs/>
                <w:sz w:val="28"/>
                <w:szCs w:val="28"/>
              </w:rPr>
              <w:t>nı Yedeklemek</w:t>
            </w:r>
          </w:p>
        </w:tc>
        <w:tc>
          <w:tcPr>
            <w:tcW w:w="2551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  <w:highlight w:val="lightGray"/>
              </w:rPr>
              <w:t>İŞİN RESİM</w:t>
            </w:r>
            <w:r w:rsidRPr="00A9032D">
              <w:rPr>
                <w:b/>
                <w:bCs/>
              </w:rPr>
              <w:t xml:space="preserve">                    </w:t>
            </w:r>
            <w:r w:rsidRPr="00A9032D">
              <w:rPr>
                <w:b/>
                <w:bCs/>
                <w:highlight w:val="lightGray"/>
              </w:rPr>
              <w:t>NUMARAS I</w:t>
            </w:r>
            <w:r w:rsidRPr="00A9032D">
              <w:rPr>
                <w:b/>
                <w:bCs/>
              </w:rPr>
              <w:t xml:space="preserve">             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</w:p>
        </w:tc>
      </w:tr>
      <w:tr w:rsidR="00BE549D" w:rsidRPr="00A9032D">
        <w:trPr>
          <w:trHeight w:val="7869"/>
        </w:trPr>
        <w:tc>
          <w:tcPr>
            <w:tcW w:w="10881" w:type="dxa"/>
            <w:gridSpan w:val="1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E549D" w:rsidRDefault="00BE549D" w:rsidP="00A9032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9032D">
              <w:rPr>
                <w:b/>
                <w:bCs/>
                <w:sz w:val="18"/>
                <w:szCs w:val="18"/>
              </w:rPr>
              <w:t>PROJE-RESİM/RAPOR</w:t>
            </w:r>
          </w:p>
          <w:p w:rsidR="00BE549D" w:rsidRDefault="00BE549D" w:rsidP="00A9032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</w:p>
          <w:p w:rsidR="00BE549D" w:rsidRDefault="00BE549D" w:rsidP="00A9032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</w:p>
          <w:p w:rsidR="00BE549D" w:rsidRDefault="00BE549D" w:rsidP="000B4A8D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36"/>
                <w:szCs w:val="36"/>
              </w:rPr>
            </w:pPr>
            <w:r w:rsidRPr="000B4A8D">
              <w:rPr>
                <w:b/>
                <w:bCs/>
                <w:sz w:val="36"/>
                <w:szCs w:val="36"/>
              </w:rPr>
              <w:t xml:space="preserve">     Daha önceden Microsoft Access programında yapmış olduğumuz veri tabanının herhangi bir durumda bozulmaması veya kaybolmaması için yedeğini alacaktık.</w:t>
            </w:r>
          </w:p>
          <w:p w:rsidR="00BE549D" w:rsidRPr="000B4A8D" w:rsidRDefault="00BE549D" w:rsidP="000B4A8D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36"/>
                <w:szCs w:val="36"/>
                <w:lang w:eastAsia="tr-TR"/>
              </w:rPr>
            </w:pPr>
            <w:r w:rsidRPr="000B4A8D">
              <w:rPr>
                <w:b/>
                <w:bCs/>
                <w:sz w:val="36"/>
                <w:szCs w:val="36"/>
              </w:rPr>
              <w:t xml:space="preserve">Bunu da yapmak için ilk önce </w:t>
            </w:r>
            <w:r w:rsidRPr="000B4A8D">
              <w:rPr>
                <w:b/>
                <w:bCs/>
                <w:sz w:val="36"/>
                <w:szCs w:val="36"/>
                <w:lang w:eastAsia="tr-TR"/>
              </w:rPr>
              <w:t>“Dosya*Veri tabanını Yedekle…” komutunu vererek yaptık. Açılan kaydetme</w:t>
            </w:r>
            <w:r>
              <w:rPr>
                <w:b/>
                <w:bCs/>
                <w:sz w:val="36"/>
                <w:szCs w:val="36"/>
                <w:lang w:eastAsia="tr-TR"/>
              </w:rPr>
              <w:t xml:space="preserve"> </w:t>
            </w:r>
            <w:r w:rsidRPr="000B4A8D">
              <w:rPr>
                <w:b/>
                <w:bCs/>
                <w:sz w:val="36"/>
                <w:szCs w:val="36"/>
                <w:lang w:eastAsia="tr-TR"/>
              </w:rPr>
              <w:t>penceresinde dosya adına “şimdiki zamanın” tarih bilgilerini ekledi.</w:t>
            </w:r>
          </w:p>
          <w:p w:rsidR="00BE549D" w:rsidRPr="000B4A8D" w:rsidRDefault="00BE549D" w:rsidP="000B4A8D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36"/>
                <w:szCs w:val="36"/>
                <w:lang w:eastAsia="tr-TR"/>
              </w:rPr>
            </w:pPr>
            <w:r w:rsidRPr="000B4A8D">
              <w:rPr>
                <w:b/>
                <w:bCs/>
                <w:sz w:val="36"/>
                <w:szCs w:val="36"/>
                <w:lang w:eastAsia="tr-TR"/>
              </w:rPr>
              <w:t>Yedek alınan dosyaları belli zamanlarda CD veya DVD ortamlara kaydetmek gerekliydi. Sabit diskte de ayrı bir bölüme kayıtlar düzenli olarak alınabilir; fakat sabit disk çok güvenli olmadığını biliyorduk Virüs veya elektrik kesintisi ile bozulmalar meydana gelebiliyor. CD veya DVD gibi ortamların ise güneş, sıcak gibi etkenlerden dolayı bozulma veya çizilme gibi</w:t>
            </w:r>
          </w:p>
          <w:p w:rsidR="00BE549D" w:rsidRPr="000B4A8D" w:rsidRDefault="00BE549D" w:rsidP="000B4A8D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36"/>
                <w:szCs w:val="36"/>
                <w:lang w:eastAsia="tr-TR"/>
              </w:rPr>
            </w:pPr>
            <w:r w:rsidRPr="000B4A8D">
              <w:rPr>
                <w:b/>
                <w:bCs/>
                <w:sz w:val="36"/>
                <w:szCs w:val="36"/>
                <w:lang w:eastAsia="tr-TR"/>
              </w:rPr>
              <w:t>riskleri vardır.Ama en güvenlisi bu olduğu için bunu terceih ettik.</w:t>
            </w:r>
          </w:p>
          <w:p w:rsidR="00BE549D" w:rsidRPr="000B4A8D" w:rsidRDefault="00BE549D" w:rsidP="00C64F4E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sz w:val="36"/>
                <w:szCs w:val="36"/>
                <w:lang w:eastAsia="tr-TR"/>
              </w:rPr>
            </w:pPr>
          </w:p>
          <w:p w:rsidR="00BE549D" w:rsidRPr="000B4A8D" w:rsidRDefault="00BE549D" w:rsidP="00C64F4E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</w:p>
          <w:p w:rsidR="00BE549D" w:rsidRPr="000B4A8D" w:rsidRDefault="00BE549D" w:rsidP="00A9032D">
            <w:pPr>
              <w:spacing w:after="0" w:line="240" w:lineRule="auto"/>
              <w:rPr>
                <w:b/>
                <w:bCs/>
                <w:sz w:val="36"/>
                <w:szCs w:val="36"/>
              </w:rPr>
            </w:pPr>
          </w:p>
          <w:p w:rsidR="00BE549D" w:rsidRPr="00A9032D" w:rsidRDefault="00BE549D" w:rsidP="00A9032D">
            <w:pPr>
              <w:spacing w:after="0" w:line="240" w:lineRule="auto"/>
              <w:rPr>
                <w:b/>
                <w:bCs/>
                <w:sz w:val="40"/>
                <w:szCs w:val="40"/>
              </w:rPr>
            </w:pPr>
            <w:r w:rsidRPr="00C64F4E">
              <w:rPr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0BE549D" w:rsidRPr="00A9032D">
        <w:trPr>
          <w:trHeight w:val="529"/>
        </w:trPr>
        <w:tc>
          <w:tcPr>
            <w:tcW w:w="180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E549D" w:rsidRPr="00A9032D" w:rsidRDefault="00BE549D" w:rsidP="00A9032D">
            <w:pPr>
              <w:spacing w:after="0" w:line="240" w:lineRule="auto"/>
              <w:rPr>
                <w:b/>
                <w:bCs/>
                <w:highlight w:val="lightGray"/>
              </w:rPr>
            </w:pPr>
            <w:r w:rsidRPr="00A9032D">
              <w:rPr>
                <w:b/>
                <w:bCs/>
                <w:highlight w:val="lightGray"/>
              </w:rPr>
              <w:t>İŞE BAŞLAMA</w:t>
            </w:r>
          </w:p>
          <w:p w:rsidR="00BE549D" w:rsidRPr="00A9032D" w:rsidRDefault="00BE549D" w:rsidP="00A9032D">
            <w:pPr>
              <w:spacing w:after="0" w:line="240" w:lineRule="auto"/>
              <w:rPr>
                <w:b/>
                <w:bCs/>
                <w:highlight w:val="lightGray"/>
              </w:rPr>
            </w:pP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E549D" w:rsidRPr="00A9032D" w:rsidRDefault="00BE549D" w:rsidP="00A9032D">
            <w:pPr>
              <w:spacing w:after="0" w:line="240" w:lineRule="auto"/>
              <w:rPr>
                <w:b/>
                <w:bCs/>
                <w:highlight w:val="lightGray"/>
              </w:rPr>
            </w:pPr>
            <w:r w:rsidRPr="00A9032D">
              <w:rPr>
                <w:b/>
                <w:bCs/>
                <w:highlight w:val="lightGray"/>
              </w:rPr>
              <w:t>İŞİ BİTİRME</w:t>
            </w:r>
          </w:p>
          <w:p w:rsidR="00BE549D" w:rsidRPr="00A9032D" w:rsidRDefault="00BE549D" w:rsidP="00A9032D">
            <w:pPr>
              <w:spacing w:after="0" w:line="240" w:lineRule="auto"/>
              <w:rPr>
                <w:b/>
                <w:bCs/>
                <w:highlight w:val="lightGray"/>
              </w:rPr>
            </w:pPr>
          </w:p>
        </w:tc>
        <w:tc>
          <w:tcPr>
            <w:tcW w:w="7654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E549D" w:rsidRPr="00A9032D" w:rsidRDefault="00BE549D" w:rsidP="00A9032D">
            <w:pPr>
              <w:spacing w:after="0" w:line="240" w:lineRule="auto"/>
              <w:rPr>
                <w:b/>
                <w:bCs/>
                <w:highlight w:val="lightGray"/>
              </w:rPr>
            </w:pPr>
            <w:r w:rsidRPr="00A9032D">
              <w:rPr>
                <w:b/>
                <w:bCs/>
                <w:highlight w:val="lightGray"/>
              </w:rPr>
              <w:t xml:space="preserve">                                           DEĞERLENDİRME</w:t>
            </w:r>
          </w:p>
        </w:tc>
      </w:tr>
      <w:tr w:rsidR="00BE549D" w:rsidRPr="00A9032D">
        <w:trPr>
          <w:trHeight w:val="1515"/>
        </w:trPr>
        <w:tc>
          <w:tcPr>
            <w:tcW w:w="180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E549D" w:rsidRPr="00A9032D" w:rsidRDefault="00BE549D" w:rsidP="00A9032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  <w:p w:rsidR="00BE549D" w:rsidRPr="00A9032D" w:rsidRDefault="00BE549D" w:rsidP="00A9032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A9032D">
              <w:rPr>
                <w:b/>
                <w:bCs/>
                <w:sz w:val="16"/>
                <w:szCs w:val="16"/>
              </w:rPr>
              <w:t>TARİHİ……/……./20……</w:t>
            </w:r>
          </w:p>
          <w:p w:rsidR="00BE549D" w:rsidRPr="00A9032D" w:rsidRDefault="00BE549D" w:rsidP="00A9032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  <w:sz w:val="16"/>
                <w:szCs w:val="16"/>
              </w:rPr>
              <w:t>SAATİ:……………..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E549D" w:rsidRPr="00A9032D" w:rsidRDefault="00BE549D" w:rsidP="00A9032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  <w:p w:rsidR="00BE549D" w:rsidRPr="00A9032D" w:rsidRDefault="00BE549D" w:rsidP="00A9032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A9032D">
              <w:rPr>
                <w:b/>
                <w:bCs/>
                <w:sz w:val="16"/>
                <w:szCs w:val="16"/>
              </w:rPr>
              <w:t>TARİHİ……/……./20……</w:t>
            </w:r>
          </w:p>
          <w:p w:rsidR="00BE549D" w:rsidRPr="00A9032D" w:rsidRDefault="00BE549D" w:rsidP="00A9032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  <w:sz w:val="16"/>
                <w:szCs w:val="16"/>
              </w:rPr>
              <w:t>SAATİ:……………..</w:t>
            </w:r>
          </w:p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E549D" w:rsidRPr="00A9032D" w:rsidRDefault="00BE549D" w:rsidP="00A9032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9032D">
              <w:rPr>
                <w:b/>
                <w:bCs/>
                <w:sz w:val="18"/>
                <w:szCs w:val="18"/>
              </w:rPr>
              <w:t>DEĞERLENDİRMEYE</w:t>
            </w:r>
          </w:p>
          <w:p w:rsidR="00BE549D" w:rsidRPr="00A9032D" w:rsidRDefault="00BE549D" w:rsidP="00A9032D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9032D">
              <w:rPr>
                <w:b/>
                <w:bCs/>
                <w:sz w:val="18"/>
                <w:szCs w:val="18"/>
              </w:rPr>
              <w:t>ESAS KRİTERLER</w:t>
            </w:r>
          </w:p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</w:p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</w:p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</w:p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12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</w:rPr>
              <w:t>TAKDİR EDİLEN</w:t>
            </w:r>
          </w:p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</w:rPr>
              <w:t>TOPLAM PUAN</w:t>
            </w:r>
          </w:p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</w:p>
        </w:tc>
      </w:tr>
      <w:tr w:rsidR="00BE549D" w:rsidRPr="00A9032D">
        <w:trPr>
          <w:trHeight w:val="656"/>
        </w:trPr>
        <w:tc>
          <w:tcPr>
            <w:tcW w:w="15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E549D" w:rsidRPr="00A9032D" w:rsidRDefault="00BE549D" w:rsidP="00A9032D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9032D">
              <w:rPr>
                <w:b/>
                <w:bCs/>
                <w:sz w:val="20"/>
                <w:szCs w:val="20"/>
              </w:rPr>
              <w:t>VERİLEN SÜRE:</w:t>
            </w:r>
          </w:p>
          <w:p w:rsidR="00BE549D" w:rsidRPr="00A9032D" w:rsidRDefault="00BE549D" w:rsidP="00A9032D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  <w:sz w:val="20"/>
                <w:szCs w:val="20"/>
              </w:rPr>
              <w:t>SAATİ:…………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E549D" w:rsidRPr="00A9032D" w:rsidRDefault="00BE549D" w:rsidP="00A9032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9032D">
              <w:rPr>
                <w:b/>
                <w:bCs/>
                <w:sz w:val="18"/>
                <w:szCs w:val="18"/>
              </w:rPr>
              <w:t>KULLANILAN SÜRE</w:t>
            </w:r>
          </w:p>
          <w:p w:rsidR="00BE549D" w:rsidRPr="00A9032D" w:rsidRDefault="00BE549D" w:rsidP="00A9032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  <w:p w:rsidR="00BE549D" w:rsidRPr="00A9032D" w:rsidRDefault="00BE549D" w:rsidP="00A9032D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  <w:sz w:val="16"/>
                <w:szCs w:val="16"/>
              </w:rPr>
              <w:t>………….. SAAT</w:t>
            </w:r>
          </w:p>
        </w:tc>
        <w:tc>
          <w:tcPr>
            <w:tcW w:w="21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</w:rPr>
              <w:t>DEĞERLENDİRME TAM  PUAN</w:t>
            </w:r>
          </w:p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13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E549D" w:rsidRPr="00A9032D" w:rsidRDefault="00BE549D" w:rsidP="00A9032D">
            <w:pPr>
              <w:spacing w:after="0" w:line="240" w:lineRule="auto"/>
              <w:rPr>
                <w:b/>
                <w:bCs/>
                <w:sz w:val="18"/>
                <w:szCs w:val="18"/>
              </w:rPr>
            </w:pPr>
            <w:r w:rsidRPr="00A9032D">
              <w:rPr>
                <w:b/>
                <w:bCs/>
                <w:sz w:val="18"/>
                <w:szCs w:val="18"/>
              </w:rPr>
              <w:t>RAKAM İLE</w:t>
            </w:r>
          </w:p>
          <w:p w:rsidR="00BE549D" w:rsidRPr="00A9032D" w:rsidRDefault="00BE549D" w:rsidP="00A9032D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  <w:sz w:val="18"/>
                <w:szCs w:val="18"/>
              </w:rPr>
              <w:t>NOT İLE</w:t>
            </w:r>
          </w:p>
        </w:tc>
      </w:tr>
      <w:tr w:rsidR="00BE549D" w:rsidRPr="00A9032D">
        <w:trPr>
          <w:trHeight w:val="525"/>
        </w:trPr>
        <w:tc>
          <w:tcPr>
            <w:tcW w:w="15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</w:p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</w:rPr>
              <w:t>………DAKİKA</w:t>
            </w:r>
          </w:p>
        </w:tc>
        <w:tc>
          <w:tcPr>
            <w:tcW w:w="17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</w:p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</w:rPr>
              <w:t>…………DAKİKA</w:t>
            </w:r>
          </w:p>
        </w:tc>
        <w:tc>
          <w:tcPr>
            <w:tcW w:w="21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</w:rPr>
              <w:t>İŞE VERİLEN PUAN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126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</w:p>
        </w:tc>
      </w:tr>
      <w:tr w:rsidR="00BE549D" w:rsidRPr="00A9032D">
        <w:trPr>
          <w:trHeight w:val="1084"/>
        </w:trPr>
        <w:tc>
          <w:tcPr>
            <w:tcW w:w="3227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</w:rPr>
              <w:t>ÖĞRENCİNİN;</w:t>
            </w:r>
          </w:p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</w:rPr>
              <w:t>ADI SOYADI:</w:t>
            </w:r>
          </w:p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</w:p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</w:rPr>
              <w:t>iMZASI</w:t>
            </w:r>
          </w:p>
        </w:tc>
        <w:tc>
          <w:tcPr>
            <w:tcW w:w="4678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</w:rPr>
              <w:t>USTA ÖĞRETİCİ/USTA EĞİTİCİ PERSONELİN</w:t>
            </w:r>
          </w:p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</w:rPr>
              <w:t>ADI SOYADI:</w:t>
            </w:r>
          </w:p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</w:p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</w:rPr>
              <w:t>İMZASI</w:t>
            </w:r>
          </w:p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</w:p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2976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</w:rPr>
              <w:t>KORDİNATÖR ÖĞRETMENİN</w:t>
            </w:r>
          </w:p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</w:rPr>
              <w:t>ADI SOYADI:</w:t>
            </w:r>
          </w:p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</w:p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  <w:r w:rsidRPr="00A9032D">
              <w:rPr>
                <w:b/>
                <w:bCs/>
              </w:rPr>
              <w:t>İMZASI</w:t>
            </w:r>
          </w:p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</w:p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</w:p>
        </w:tc>
      </w:tr>
      <w:tr w:rsidR="00BE549D" w:rsidRPr="00A9032D">
        <w:trPr>
          <w:trHeight w:val="3030"/>
        </w:trPr>
        <w:tc>
          <w:tcPr>
            <w:tcW w:w="10881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</w:p>
          <w:p w:rsidR="00BE549D" w:rsidRPr="00A9032D" w:rsidRDefault="00BE549D" w:rsidP="00A9032D">
            <w:pPr>
              <w:spacing w:after="0" w:line="240" w:lineRule="auto"/>
              <w:rPr>
                <w:b/>
                <w:bCs/>
              </w:rPr>
            </w:pPr>
          </w:p>
        </w:tc>
      </w:tr>
    </w:tbl>
    <w:p w:rsidR="00BE549D" w:rsidRPr="00812348" w:rsidRDefault="00BE549D" w:rsidP="00826C48">
      <w:pPr>
        <w:rPr>
          <w:b/>
          <w:bCs/>
        </w:rPr>
      </w:pPr>
    </w:p>
    <w:sectPr w:rsidR="00BE549D" w:rsidRPr="00812348" w:rsidSect="00332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6C48"/>
    <w:rsid w:val="00024B85"/>
    <w:rsid w:val="000B4A8D"/>
    <w:rsid w:val="001F01F8"/>
    <w:rsid w:val="00332F73"/>
    <w:rsid w:val="00357F03"/>
    <w:rsid w:val="00373FAF"/>
    <w:rsid w:val="004138CF"/>
    <w:rsid w:val="004E0818"/>
    <w:rsid w:val="00566372"/>
    <w:rsid w:val="00812348"/>
    <w:rsid w:val="00826C48"/>
    <w:rsid w:val="009475B8"/>
    <w:rsid w:val="00A9032D"/>
    <w:rsid w:val="00AF1FFA"/>
    <w:rsid w:val="00BE35B3"/>
    <w:rsid w:val="00BE549D"/>
    <w:rsid w:val="00C64F4E"/>
    <w:rsid w:val="00CB1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F73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26C48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</TotalTime>
  <Pages>2</Pages>
  <Words>208</Words>
  <Characters>1188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İŞİN ADI</dc:title>
  <dc:subject/>
  <dc:creator>Gökhan</dc:creator>
  <cp:keywords/>
  <dc:description/>
  <cp:lastModifiedBy>Oğuzhan</cp:lastModifiedBy>
  <cp:revision>2</cp:revision>
  <dcterms:created xsi:type="dcterms:W3CDTF">2010-05-22T10:27:00Z</dcterms:created>
  <dcterms:modified xsi:type="dcterms:W3CDTF">2010-05-22T10:27:00Z</dcterms:modified>
</cp:coreProperties>
</file>