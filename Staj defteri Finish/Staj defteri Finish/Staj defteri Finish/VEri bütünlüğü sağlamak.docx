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XSpec="center" w:tblpY="886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27"/>
        <w:gridCol w:w="199"/>
        <w:gridCol w:w="283"/>
        <w:gridCol w:w="1418"/>
        <w:gridCol w:w="283"/>
        <w:gridCol w:w="1843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709"/>
        <w:gridCol w:w="992"/>
      </w:tblGrid>
      <w:tr w:rsidR="007C3834" w:rsidRPr="0074627F">
        <w:trPr>
          <w:trHeight w:val="519"/>
        </w:trPr>
        <w:tc>
          <w:tcPr>
            <w:tcW w:w="13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  <w:highlight w:val="lightGray"/>
              </w:rPr>
            </w:pPr>
            <w:r w:rsidRPr="0074627F">
              <w:rPr>
                <w:b/>
                <w:bCs/>
                <w:sz w:val="24"/>
                <w:szCs w:val="24"/>
                <w:highlight w:val="lightGray"/>
              </w:rPr>
              <w:t>İŞİN ADI</w:t>
            </w:r>
          </w:p>
        </w:tc>
        <w:tc>
          <w:tcPr>
            <w:tcW w:w="53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  <w:r w:rsidRPr="00867721">
              <w:rPr>
                <w:rFonts w:ascii="Times New Roman" w:hAnsi="Times New Roman" w:cs="Times New Roman"/>
                <w:b/>
                <w:bCs/>
                <w:sz w:val="36"/>
                <w:szCs w:val="36"/>
                <w:lang w:eastAsia="tr-TR"/>
              </w:rPr>
              <w:t>Veri Bütünlü</w:t>
            </w:r>
            <w:r w:rsidRPr="00867721">
              <w:rPr>
                <w:rFonts w:ascii="TimesNewRoman,Bold" w:hAnsi="TimesNewRoman,Bold" w:cs="TimesNewRoman,Bold"/>
                <w:b/>
                <w:bCs/>
                <w:sz w:val="36"/>
                <w:szCs w:val="36"/>
                <w:lang w:eastAsia="tr-TR"/>
              </w:rPr>
              <w:t>ğ</w:t>
            </w:r>
            <w:r w:rsidRPr="00867721">
              <w:rPr>
                <w:rFonts w:ascii="Times New Roman" w:hAnsi="Times New Roman" w:cs="Times New Roman"/>
                <w:b/>
                <w:bCs/>
                <w:sz w:val="36"/>
                <w:szCs w:val="36"/>
                <w:lang w:eastAsia="tr-TR"/>
              </w:rPr>
              <w:t>ü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eastAsia="tr-TR"/>
              </w:rPr>
              <w:t xml:space="preserve"> Sağlamak</w:t>
            </w:r>
          </w:p>
        </w:tc>
        <w:tc>
          <w:tcPr>
            <w:tcW w:w="255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  <w:highlight w:val="lightGray"/>
              </w:rPr>
              <w:t>İŞİN RESİM</w:t>
            </w:r>
            <w:r w:rsidRPr="0074627F">
              <w:rPr>
                <w:b/>
                <w:bCs/>
              </w:rPr>
              <w:t xml:space="preserve">                    </w:t>
            </w:r>
            <w:r w:rsidRPr="0074627F">
              <w:rPr>
                <w:b/>
                <w:bCs/>
                <w:highlight w:val="lightGray"/>
              </w:rPr>
              <w:t>NUMARAS I</w:t>
            </w:r>
            <w:r w:rsidRPr="0074627F">
              <w:rPr>
                <w:b/>
                <w:bCs/>
              </w:rPr>
              <w:t xml:space="preserve">             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</w:tc>
      </w:tr>
      <w:tr w:rsidR="007C3834" w:rsidRPr="0074627F">
        <w:trPr>
          <w:trHeight w:val="7869"/>
        </w:trPr>
        <w:tc>
          <w:tcPr>
            <w:tcW w:w="10881" w:type="dxa"/>
            <w:gridSpan w:val="1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Default="007C3834" w:rsidP="0074627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4627F">
              <w:rPr>
                <w:b/>
                <w:bCs/>
                <w:sz w:val="18"/>
                <w:szCs w:val="18"/>
              </w:rPr>
              <w:t>PROJE-RESİM/RAPOR</w:t>
            </w:r>
          </w:p>
          <w:p w:rsidR="007C3834" w:rsidRDefault="007C3834" w:rsidP="0074627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  <w:p w:rsidR="007C3834" w:rsidRPr="00867721" w:rsidRDefault="007C3834" w:rsidP="008677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</w:pPr>
            <w:r w:rsidRPr="00867721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Veri bütünlü</w:t>
            </w:r>
            <w:r w:rsidRPr="00867721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>ğ</w:t>
            </w:r>
            <w:r w:rsidRPr="00867721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ü, bir tabloda veri güncelleme, silme veya ekleme gibi i</w:t>
            </w:r>
            <w:r w:rsidRPr="00867721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>ş</w:t>
            </w:r>
            <w:r w:rsidRPr="00867721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lemler yap</w:t>
            </w:r>
            <w:r w:rsidRPr="00867721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>ı</w:t>
            </w:r>
            <w:r w:rsidRPr="00867721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l</w:t>
            </w:r>
            <w:r w:rsidRPr="00867721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>ı</w:t>
            </w:r>
            <w:r w:rsidRPr="00867721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rken di</w:t>
            </w:r>
            <w:r w:rsidRPr="00867721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>ğ</w:t>
            </w:r>
            <w:r w:rsidRPr="00867721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er tablo ya da tablolardaki verilerin birbirleriyle uyum içinde olmas</w:t>
            </w:r>
            <w:r w:rsidRPr="00867721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>ı</w:t>
            </w:r>
            <w:r w:rsidRPr="00867721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, dolay</w:t>
            </w:r>
            <w:r w:rsidRPr="00867721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>ı</w:t>
            </w:r>
            <w:r w:rsidRPr="00867721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s</w:t>
            </w:r>
            <w:r w:rsidRPr="00867721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>ı</w:t>
            </w:r>
            <w:r w:rsidRPr="00867721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yla veri tutarl</w:t>
            </w:r>
            <w:r w:rsidRPr="00867721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>ı</w:t>
            </w:r>
            <w:r w:rsidRPr="00867721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l</w:t>
            </w:r>
            <w:r w:rsidRPr="00867721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>ığı</w:t>
            </w:r>
            <w:r w:rsidRPr="00867721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n</w:t>
            </w:r>
            <w:r w:rsidRPr="00867721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>ı</w:t>
            </w:r>
            <w:r w:rsidRPr="00867721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n kaybolmamas</w:t>
            </w:r>
            <w:r w:rsidRPr="00867721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>ı</w:t>
            </w:r>
            <w:r w:rsidRPr="00867721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n</w:t>
            </w:r>
            <w:r w:rsidRPr="00867721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>ı</w:t>
            </w:r>
            <w:r w:rsidRPr="00867721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n garanti alt</w:t>
            </w:r>
            <w:r w:rsidRPr="00867721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>ı</w:t>
            </w:r>
            <w:r w:rsidRPr="00867721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na al</w:t>
            </w:r>
            <w:r w:rsidRPr="00867721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>ı</w:t>
            </w:r>
            <w:r w:rsidRPr="00867721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nmas</w:t>
            </w:r>
            <w:r w:rsidRPr="00867721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 xml:space="preserve">ı </w:t>
            </w:r>
            <w:r w:rsidRPr="00867721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demektir.</w:t>
            </w:r>
          </w:p>
          <w:p w:rsidR="007C3834" w:rsidRPr="00867721" w:rsidRDefault="007C3834" w:rsidP="008677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</w:pPr>
          </w:p>
          <w:p w:rsidR="007C3834" w:rsidRPr="00867721" w:rsidRDefault="007C3834" w:rsidP="008677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</w:pPr>
            <w:r w:rsidRPr="00867721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Veri bütünlü</w:t>
            </w:r>
            <w:r w:rsidRPr="00867721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>ğ</w:t>
            </w:r>
            <w:r w:rsidRPr="00867721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ünü sa</w:t>
            </w:r>
            <w:r w:rsidRPr="00867721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>ğ</w:t>
            </w:r>
            <w:r w:rsidRPr="00867721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lamak için biz programlama mant</w:t>
            </w:r>
            <w:r w:rsidRPr="00867721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>ığı</w:t>
            </w:r>
            <w:r w:rsidRPr="00867721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yla</w:t>
            </w:r>
          </w:p>
          <w:p w:rsidR="007C3834" w:rsidRPr="00867721" w:rsidRDefault="007C3834" w:rsidP="008677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</w:pPr>
            <w:r w:rsidRPr="00867721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bütünlü</w:t>
            </w:r>
            <w:r w:rsidRPr="00867721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>ğ</w:t>
            </w:r>
            <w:r w:rsidRPr="00867721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ün tasarlanmas</w:t>
            </w:r>
            <w:r w:rsidRPr="00867721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 xml:space="preserve">ı </w:t>
            </w:r>
            <w:r w:rsidRPr="00867721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 xml:space="preserve">gerektiğini biliyoruz.. </w:t>
            </w:r>
          </w:p>
          <w:p w:rsidR="007C3834" w:rsidRPr="00867721" w:rsidRDefault="007C3834" w:rsidP="008677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</w:pPr>
          </w:p>
          <w:p w:rsidR="007C3834" w:rsidRPr="00867721" w:rsidRDefault="007C3834" w:rsidP="008677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  <w:lang w:eastAsia="tr-TR"/>
              </w:rPr>
            </w:pPr>
            <w:r w:rsidRPr="00867721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SQL’de veri bütünlüğünün ise Trigger (tetikleyiciler), Stored Procedure (sakl</w:t>
            </w:r>
            <w:r w:rsidRPr="00867721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 xml:space="preserve">ı </w:t>
            </w:r>
            <w:r w:rsidRPr="00867721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yordamlar) veya programc</w:t>
            </w:r>
            <w:r w:rsidRPr="00867721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 xml:space="preserve">ı </w:t>
            </w:r>
            <w:r w:rsidRPr="00867721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kodlar</w:t>
            </w:r>
            <w:r w:rsidRPr="00867721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>ı</w:t>
            </w:r>
            <w:r w:rsidRPr="00867721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yla yap</w:t>
            </w:r>
            <w:r w:rsidRPr="00867721">
              <w:rPr>
                <w:rFonts w:ascii="TimesNewRoman" w:hAnsi="TimesNewRoman" w:cs="TimesNewRoman"/>
                <w:b/>
                <w:bCs/>
                <w:sz w:val="40"/>
                <w:szCs w:val="40"/>
                <w:lang w:eastAsia="tr-TR"/>
              </w:rPr>
              <w:t>tık</w:t>
            </w:r>
            <w:r w:rsidRPr="00867721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tr-TR"/>
              </w:rPr>
              <w:t>.</w:t>
            </w:r>
          </w:p>
        </w:tc>
      </w:tr>
      <w:tr w:rsidR="007C3834" w:rsidRPr="0074627F">
        <w:trPr>
          <w:trHeight w:val="529"/>
        </w:trPr>
        <w:tc>
          <w:tcPr>
            <w:tcW w:w="180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  <w:highlight w:val="lightGray"/>
              </w:rPr>
            </w:pPr>
            <w:r w:rsidRPr="0074627F">
              <w:rPr>
                <w:b/>
                <w:bCs/>
                <w:highlight w:val="lightGray"/>
              </w:rPr>
              <w:t>İŞE BAŞLAMA</w:t>
            </w: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  <w:highlight w:val="lightGray"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  <w:highlight w:val="lightGray"/>
              </w:rPr>
            </w:pPr>
            <w:r w:rsidRPr="0074627F">
              <w:rPr>
                <w:b/>
                <w:bCs/>
                <w:highlight w:val="lightGray"/>
              </w:rPr>
              <w:t>İŞİ BİTİRME</w:t>
            </w: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  <w:highlight w:val="lightGray"/>
              </w:rPr>
            </w:pPr>
          </w:p>
        </w:tc>
        <w:tc>
          <w:tcPr>
            <w:tcW w:w="7654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  <w:highlight w:val="lightGray"/>
              </w:rPr>
            </w:pPr>
            <w:r w:rsidRPr="0074627F">
              <w:rPr>
                <w:b/>
                <w:bCs/>
                <w:highlight w:val="lightGray"/>
              </w:rPr>
              <w:t xml:space="preserve">                                           DEĞERLENDİRME</w:t>
            </w:r>
          </w:p>
        </w:tc>
      </w:tr>
      <w:tr w:rsidR="007C3834" w:rsidRPr="0074627F">
        <w:trPr>
          <w:trHeight w:val="1515"/>
        </w:trPr>
        <w:tc>
          <w:tcPr>
            <w:tcW w:w="180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74627F">
              <w:rPr>
                <w:b/>
                <w:bCs/>
                <w:sz w:val="16"/>
                <w:szCs w:val="16"/>
              </w:rPr>
              <w:t>TARİHİ……/……./20……</w:t>
            </w: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  <w:sz w:val="16"/>
                <w:szCs w:val="16"/>
              </w:rPr>
              <w:t>SAATİ:……………..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74627F">
              <w:rPr>
                <w:b/>
                <w:bCs/>
                <w:sz w:val="16"/>
                <w:szCs w:val="16"/>
              </w:rPr>
              <w:t>TARİHİ……/……./20……</w:t>
            </w: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  <w:sz w:val="16"/>
                <w:szCs w:val="16"/>
              </w:rPr>
              <w:t>SAATİ:……………..</w:t>
            </w: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4627F">
              <w:rPr>
                <w:b/>
                <w:bCs/>
                <w:sz w:val="18"/>
                <w:szCs w:val="18"/>
              </w:rPr>
              <w:t>DEĞERLENDİRMEYE</w:t>
            </w: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74627F">
              <w:rPr>
                <w:b/>
                <w:bCs/>
                <w:sz w:val="18"/>
                <w:szCs w:val="18"/>
              </w:rPr>
              <w:t>ESAS KRİTERLER</w:t>
            </w: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12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TAKDİR EDİLEN</w:t>
            </w: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TOPLAM PUAN</w:t>
            </w: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</w:tc>
      </w:tr>
      <w:tr w:rsidR="007C3834" w:rsidRPr="0074627F">
        <w:trPr>
          <w:trHeight w:val="656"/>
        </w:trPr>
        <w:tc>
          <w:tcPr>
            <w:tcW w:w="15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74627F">
              <w:rPr>
                <w:b/>
                <w:bCs/>
                <w:sz w:val="20"/>
                <w:szCs w:val="20"/>
              </w:rPr>
              <w:t>VERİLEN SÜRE:</w:t>
            </w: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  <w:sz w:val="20"/>
                <w:szCs w:val="20"/>
              </w:rPr>
              <w:t>SAATİ:…………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4627F">
              <w:rPr>
                <w:b/>
                <w:bCs/>
                <w:sz w:val="18"/>
                <w:szCs w:val="18"/>
              </w:rPr>
              <w:t>KULLANILAN SÜRE</w:t>
            </w: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  <w:sz w:val="16"/>
                <w:szCs w:val="16"/>
              </w:rPr>
              <w:t>………….. SAAT</w:t>
            </w:r>
          </w:p>
        </w:tc>
        <w:tc>
          <w:tcPr>
            <w:tcW w:w="21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DEĞERLENDİRME TAM  PUAN</w:t>
            </w: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4627F">
              <w:rPr>
                <w:b/>
                <w:bCs/>
                <w:sz w:val="18"/>
                <w:szCs w:val="18"/>
              </w:rPr>
              <w:t>RAKAM İLE</w:t>
            </w: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  <w:sz w:val="18"/>
                <w:szCs w:val="18"/>
              </w:rPr>
              <w:t>NOT İLE</w:t>
            </w:r>
          </w:p>
        </w:tc>
      </w:tr>
      <w:tr w:rsidR="007C3834" w:rsidRPr="0074627F">
        <w:trPr>
          <w:trHeight w:val="525"/>
        </w:trPr>
        <w:tc>
          <w:tcPr>
            <w:tcW w:w="15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………DAKİKA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…………DAKİKA</w:t>
            </w:r>
          </w:p>
        </w:tc>
        <w:tc>
          <w:tcPr>
            <w:tcW w:w="21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İŞE VERİLEN PUAN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12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</w:tc>
      </w:tr>
      <w:tr w:rsidR="007C3834" w:rsidRPr="0074627F">
        <w:trPr>
          <w:trHeight w:val="1084"/>
        </w:trPr>
        <w:tc>
          <w:tcPr>
            <w:tcW w:w="322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ÖĞRENCİNİN;</w:t>
            </w: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ADI SOYADI:</w:t>
            </w: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iMZASI</w:t>
            </w:r>
          </w:p>
        </w:tc>
        <w:tc>
          <w:tcPr>
            <w:tcW w:w="4678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USTA ÖĞRETİCİ/USTA EĞİTİCİ PERSONELİN</w:t>
            </w: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ADI SOYADI:</w:t>
            </w: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İMZASI</w:t>
            </w: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976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KORDİNATÖR ÖĞRETMENİN</w:t>
            </w: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ADI SOYADI:</w:t>
            </w: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  <w:r w:rsidRPr="0074627F">
              <w:rPr>
                <w:b/>
                <w:bCs/>
              </w:rPr>
              <w:t>İMZASI</w:t>
            </w: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</w:tc>
      </w:tr>
      <w:tr w:rsidR="007C3834" w:rsidRPr="0074627F">
        <w:trPr>
          <w:trHeight w:val="3030"/>
        </w:trPr>
        <w:tc>
          <w:tcPr>
            <w:tcW w:w="1088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  <w:p w:rsidR="007C3834" w:rsidRPr="0074627F" w:rsidRDefault="007C3834" w:rsidP="0074627F">
            <w:pPr>
              <w:spacing w:after="0" w:line="240" w:lineRule="auto"/>
              <w:rPr>
                <w:b/>
                <w:bCs/>
              </w:rPr>
            </w:pPr>
          </w:p>
        </w:tc>
      </w:tr>
    </w:tbl>
    <w:p w:rsidR="007C3834" w:rsidRPr="00812348" w:rsidRDefault="007C3834" w:rsidP="00826C48">
      <w:pPr>
        <w:rPr>
          <w:b/>
          <w:bCs/>
        </w:rPr>
      </w:pPr>
    </w:p>
    <w:sectPr w:rsidR="007C3834" w:rsidRPr="00812348" w:rsidSect="00332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imesNewRoman,Bold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TimesNewRoman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6C48"/>
    <w:rsid w:val="00024B85"/>
    <w:rsid w:val="00332F73"/>
    <w:rsid w:val="00566372"/>
    <w:rsid w:val="006854AD"/>
    <w:rsid w:val="0074627F"/>
    <w:rsid w:val="007C3834"/>
    <w:rsid w:val="00812348"/>
    <w:rsid w:val="00826C48"/>
    <w:rsid w:val="00867721"/>
    <w:rsid w:val="009475B8"/>
    <w:rsid w:val="00AF1FFA"/>
    <w:rsid w:val="00C459D6"/>
    <w:rsid w:val="00CB1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F73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26C48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2</Pages>
  <Words>165</Words>
  <Characters>945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İŞİN ADI</dc:title>
  <dc:subject/>
  <dc:creator>Gökhan</dc:creator>
  <cp:keywords/>
  <dc:description/>
  <cp:lastModifiedBy>Oğuzhan</cp:lastModifiedBy>
  <cp:revision>2</cp:revision>
  <dcterms:created xsi:type="dcterms:W3CDTF">2010-05-23T17:15:00Z</dcterms:created>
  <dcterms:modified xsi:type="dcterms:W3CDTF">2010-05-23T17:15:00Z</dcterms:modified>
</cp:coreProperties>
</file>